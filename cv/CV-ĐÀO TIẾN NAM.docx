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AB117D">
        <w:trPr>
          <w:trHeight w:hRule="exact" w:val="1800"/>
          <w:jc w:val="center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E35197" w:rsidRDefault="004F1AA4" w:rsidP="00F15665">
            <w:pPr>
              <w:pStyle w:val="Title"/>
              <w:spacing w:line="276" w:lineRule="auto"/>
              <w:rPr>
                <w:rFonts w:ascii="Cambria" w:hAnsi="Cambria"/>
              </w:rPr>
            </w:pPr>
            <w:r>
              <w:t>DAO TIEN NAM</w:t>
            </w:r>
          </w:p>
          <w:p w:rsidR="00692703" w:rsidRPr="00CF1A49" w:rsidRDefault="00E35197" w:rsidP="00F15665">
            <w:pPr>
              <w:pStyle w:val="ContactInfo"/>
              <w:spacing w:line="276" w:lineRule="auto"/>
              <w:contextualSpacing w:val="0"/>
            </w:pPr>
            <w:r>
              <w:t>Front-End Developer</w:t>
            </w:r>
          </w:p>
          <w:p w:rsidR="00692703" w:rsidRPr="00CF1A49" w:rsidRDefault="00E35197" w:rsidP="00F15665">
            <w:pPr>
              <w:pStyle w:val="ContactInfoEmphasis"/>
              <w:spacing w:line="276" w:lineRule="auto"/>
              <w:contextualSpacing w:val="0"/>
            </w:pPr>
            <w:r>
              <w:t>0912839213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74179CEE234CAD83A9113776C3D6B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daotiennamhl120699@gmail.com</w:t>
            </w:r>
          </w:p>
        </w:tc>
      </w:tr>
    </w:tbl>
    <w:p w:rsidR="00C26153" w:rsidRDefault="00C26153" w:rsidP="00F15665">
      <w:pPr>
        <w:pStyle w:val="Heading1"/>
        <w:spacing w:line="276" w:lineRule="auto"/>
      </w:pPr>
      <w:r w:rsidRPr="00C26153">
        <w:t>PERSONAL</w:t>
      </w:r>
    </w:p>
    <w:p w:rsidR="00C26153" w:rsidRDefault="00C26153" w:rsidP="00F15665">
      <w:pPr>
        <w:pStyle w:val="ListBullet"/>
        <w:spacing w:line="276" w:lineRule="auto"/>
      </w:pPr>
      <w:r>
        <w:t xml:space="preserve">LinkedIn: </w:t>
      </w:r>
      <w:hyperlink r:id="rId7" w:history="1">
        <w:r w:rsidRPr="00640553">
          <w:rPr>
            <w:rStyle w:val="Hyperlink"/>
          </w:rPr>
          <w:t>https://www.linkedin.com/in/daotiennamhl/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GitHub: </w:t>
      </w:r>
      <w:hyperlink r:id="rId8" w:history="1">
        <w:r w:rsidRPr="00640553">
          <w:rPr>
            <w:rStyle w:val="Hyperlink"/>
          </w:rPr>
          <w:t>https://github.com/daotiennamhl</w:t>
        </w:r>
      </w:hyperlink>
    </w:p>
    <w:p w:rsidR="00C26153" w:rsidRDefault="00C26153" w:rsidP="00F15665">
      <w:pPr>
        <w:pStyle w:val="ListBullet"/>
        <w:spacing w:line="276" w:lineRule="auto"/>
      </w:pPr>
      <w:r>
        <w:t xml:space="preserve">Address: </w:t>
      </w:r>
      <w:proofErr w:type="spellStart"/>
      <w:r>
        <w:t>Thanh</w:t>
      </w:r>
      <w:proofErr w:type="spellEnd"/>
      <w:r>
        <w:t xml:space="preserve"> Xuan, Ha </w:t>
      </w:r>
      <w:proofErr w:type="spellStart"/>
      <w:r>
        <w:t>Noi</w:t>
      </w:r>
      <w:proofErr w:type="spellEnd"/>
    </w:p>
    <w:p w:rsidR="000E0084" w:rsidRPr="00C26153" w:rsidRDefault="000E0084" w:rsidP="00F15665">
      <w:pPr>
        <w:pStyle w:val="ListBullet"/>
        <w:spacing w:line="276" w:lineRule="auto"/>
      </w:pPr>
      <w:r>
        <w:t>DOB: 12/06/1999</w:t>
      </w:r>
    </w:p>
    <w:p w:rsidR="00C26153" w:rsidRDefault="00C26153" w:rsidP="00F15665">
      <w:pPr>
        <w:pStyle w:val="Heading1"/>
        <w:spacing w:line="276" w:lineRule="auto"/>
      </w:pPr>
      <w:r>
        <w:t>Objective</w:t>
      </w:r>
      <w:bookmarkStart w:id="0" w:name="_GoBack"/>
      <w:bookmarkEnd w:id="0"/>
    </w:p>
    <w:p w:rsidR="00C26153" w:rsidRDefault="00C26153" w:rsidP="00F15665">
      <w:pPr>
        <w:pStyle w:val="ListBullet"/>
        <w:spacing w:line="276" w:lineRule="auto"/>
      </w:pPr>
      <w:r w:rsidRPr="00AC6BB6">
        <w:rPr>
          <w:b/>
        </w:rPr>
        <w:t>Short-term goals</w:t>
      </w:r>
      <w:r>
        <w:t xml:space="preserve">: Develop and improve programming skills as a Front-end developer in a professional working environment. Add value </w:t>
      </w:r>
      <w:r w:rsidRPr="00AC6BB6">
        <w:t>to the company by excelling at the job</w:t>
      </w:r>
      <w:r>
        <w:t>.</w:t>
      </w:r>
    </w:p>
    <w:p w:rsidR="00C26153" w:rsidRDefault="00C26153" w:rsidP="00F15665">
      <w:pPr>
        <w:pStyle w:val="ListBullet"/>
        <w:spacing w:line="276" w:lineRule="auto"/>
      </w:pPr>
      <w:r w:rsidRPr="001A4231">
        <w:rPr>
          <w:b/>
        </w:rPr>
        <w:t>Long-term goals</w:t>
      </w:r>
      <w:r>
        <w:t>: Become a professional Front-end developer with strong experience and knowledge to bring the most value to the business.</w:t>
      </w:r>
    </w:p>
    <w:p w:rsidR="004E01EB" w:rsidRPr="00CF1A49" w:rsidRDefault="00A47A98" w:rsidP="00F15665">
      <w:pPr>
        <w:pStyle w:val="Heading1"/>
        <w:spacing w:line="276" w:lineRule="auto"/>
      </w:pPr>
      <w:sdt>
        <w:sdtPr>
          <w:alias w:val="Experience:"/>
          <w:tag w:val="Experience:"/>
          <w:id w:val="-1983300934"/>
          <w:placeholder>
            <w:docPart w:val="6EF0214494E74FF29091558D00D345C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C590F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2019/12</w:t>
            </w:r>
            <w:r w:rsidR="001D0BF1" w:rsidRPr="00CF1A49">
              <w:t xml:space="preserve"> – </w:t>
            </w:r>
            <w:r w:rsidR="00A74E44">
              <w:t>Present</w:t>
            </w:r>
          </w:p>
          <w:p w:rsidR="001D0BF1" w:rsidRPr="00A74E44" w:rsidRDefault="0048413D" w:rsidP="00F15665">
            <w:pPr>
              <w:pStyle w:val="Heading2"/>
              <w:spacing w:line="276" w:lineRule="auto"/>
              <w:contextualSpacing w:val="0"/>
              <w:outlineLvl w:val="1"/>
            </w:pPr>
            <w:r>
              <w:t>WEB DEVELOPER</w:t>
            </w:r>
            <w:r w:rsidR="00A74E44" w:rsidRPr="00CF1A49">
              <w:t xml:space="preserve">, </w:t>
            </w:r>
            <w:r w:rsidR="00A74E44" w:rsidRPr="00A74E44">
              <w:rPr>
                <w:rStyle w:val="SubtleReference"/>
              </w:rPr>
              <w:t>VIET COM IMPORT EXPORT AND TRADING COMPANY LIMITED</w:t>
            </w:r>
          </w:p>
          <w:p w:rsidR="001E3120" w:rsidRDefault="00AA702C" w:rsidP="00F15665">
            <w:pPr>
              <w:spacing w:line="276" w:lineRule="auto"/>
              <w:contextualSpacing w:val="0"/>
            </w:pPr>
            <w:r>
              <w:t>Responsibilities: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>Full-time job</w:t>
            </w:r>
          </w:p>
          <w:p w:rsidR="00AA702C" w:rsidRDefault="00AA702C" w:rsidP="00F15665">
            <w:pPr>
              <w:pStyle w:val="ListBullet"/>
              <w:spacing w:line="276" w:lineRule="auto"/>
            </w:pPr>
            <w:r>
              <w:t xml:space="preserve">Maintain and develop web </w:t>
            </w:r>
            <w:r w:rsidR="002569A7">
              <w:t>product project for own company</w:t>
            </w:r>
          </w:p>
          <w:p w:rsidR="0016222D" w:rsidRDefault="0016222D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Achievements and skills gained:</w:t>
            </w:r>
          </w:p>
          <w:p w:rsidR="0016222D" w:rsidRDefault="0016222D" w:rsidP="00F15665">
            <w:pPr>
              <w:pStyle w:val="ListBullet"/>
              <w:spacing w:line="276" w:lineRule="auto"/>
            </w:pPr>
            <w:r>
              <w:t>Experience with</w:t>
            </w:r>
            <w:r w:rsidR="00FC590F">
              <w:t xml:space="preserve"> web development in both server </w:t>
            </w:r>
            <w:r>
              <w:t xml:space="preserve">side and </w:t>
            </w:r>
            <w:r w:rsidR="00FC590F">
              <w:t xml:space="preserve">client </w:t>
            </w:r>
            <w:r>
              <w:t>side</w:t>
            </w:r>
            <w:r w:rsidR="00FC590F">
              <w:rPr>
                <w:lang w:val="vi-VN"/>
              </w:rPr>
              <w:t xml:space="preserve"> of web programming</w:t>
            </w:r>
            <w:r>
              <w:t>.</w:t>
            </w:r>
          </w:p>
          <w:p w:rsidR="00D5429A" w:rsidRDefault="0016222D" w:rsidP="007F55C3">
            <w:pPr>
              <w:pStyle w:val="ListBullet"/>
              <w:spacing w:line="276" w:lineRule="auto"/>
            </w:pPr>
            <w:r>
              <w:t xml:space="preserve">Deep dive in </w:t>
            </w:r>
            <w:proofErr w:type="spellStart"/>
            <w:r>
              <w:t>Javascript</w:t>
            </w:r>
            <w:proofErr w:type="spellEnd"/>
            <w:r>
              <w:t xml:space="preserve"> and CSS core.</w:t>
            </w:r>
          </w:p>
          <w:p w:rsidR="007F55C3" w:rsidRDefault="007F55C3" w:rsidP="007F55C3">
            <w:pPr>
              <w:pStyle w:val="ListBullet"/>
              <w:numPr>
                <w:ilvl w:val="0"/>
                <w:numId w:val="0"/>
              </w:numPr>
              <w:spacing w:line="276" w:lineRule="auto"/>
            </w:pPr>
          </w:p>
          <w:p w:rsidR="00D5429A" w:rsidRDefault="00D5429A" w:rsidP="00D5429A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</w:t>
            </w:r>
            <w:proofErr w:type="spellStart"/>
            <w:r>
              <w:rPr>
                <w:b/>
              </w:rPr>
              <w:t>Ngan</w:t>
            </w:r>
            <w:proofErr w:type="spellEnd"/>
            <w:r>
              <w:rPr>
                <w:b/>
              </w:rPr>
              <w:t>”</w:t>
            </w:r>
          </w:p>
          <w:p w:rsidR="00D5429A" w:rsidRDefault="004B7400" w:rsidP="004B7400">
            <w:pPr>
              <w:pStyle w:val="ListBullet"/>
            </w:pPr>
            <w:r>
              <w:t xml:space="preserve">“Quay Thu </w:t>
            </w:r>
            <w:proofErr w:type="spellStart"/>
            <w:r>
              <w:t>Ngan</w:t>
            </w:r>
            <w:proofErr w:type="spellEnd"/>
            <w:r>
              <w:t>” is a c</w:t>
            </w:r>
            <w:r w:rsidRPr="004B7400">
              <w:t>omprehensive software solution</w:t>
            </w:r>
            <w:r>
              <w:t xml:space="preserve"> to manage sales from store to o</w:t>
            </w:r>
            <w:r w:rsidRPr="004B7400">
              <w:t>nline</w:t>
            </w:r>
            <w:r>
              <w:t>.</w:t>
            </w:r>
          </w:p>
          <w:p w:rsidR="004B7400" w:rsidRDefault="004B7400" w:rsidP="004B7400">
            <w:pPr>
              <w:pStyle w:val="ListBullet"/>
            </w:pPr>
            <w:r>
              <w:t>Responsibil</w:t>
            </w:r>
            <w:r w:rsidR="00DE1E26">
              <w:t>ities: Development and maintain</w:t>
            </w:r>
          </w:p>
          <w:p w:rsidR="008E4154" w:rsidRDefault="00DE1E26" w:rsidP="00FC590F">
            <w:pPr>
              <w:pStyle w:val="ListBullet"/>
            </w:pPr>
            <w:r>
              <w:t>Position: Full-Stack developer</w:t>
            </w:r>
          </w:p>
          <w:p w:rsidR="00DE1E26" w:rsidRDefault="00DE1E26" w:rsidP="006805BA">
            <w:pPr>
              <w:pStyle w:val="ListBullet"/>
            </w:pPr>
            <w:r>
              <w:t xml:space="preserve">Technologies: </w:t>
            </w:r>
            <w:r w:rsidR="006805BA" w:rsidRPr="006805BA">
              <w:rPr>
                <w:b/>
              </w:rPr>
              <w:t>Angular, Ant design</w:t>
            </w:r>
            <w:r w:rsidR="006805BA" w:rsidRPr="006805BA">
              <w:t xml:space="preserve"> of Angular, </w:t>
            </w:r>
            <w:r w:rsidR="006805BA" w:rsidRPr="006805BA">
              <w:rPr>
                <w:b/>
              </w:rPr>
              <w:t>JavaScript</w:t>
            </w:r>
            <w:r w:rsidR="006805BA" w:rsidRPr="006805BA">
              <w:t xml:space="preserve">, </w:t>
            </w:r>
            <w:proofErr w:type="spellStart"/>
            <w:r w:rsidR="006805BA" w:rsidRPr="006805BA">
              <w:rPr>
                <w:b/>
              </w:rPr>
              <w:t>Css</w:t>
            </w:r>
            <w:proofErr w:type="spellEnd"/>
            <w:r w:rsidR="006805BA">
              <w:t xml:space="preserve">, HTML, Java, MySQL, </w:t>
            </w:r>
            <w:proofErr w:type="spellStart"/>
            <w:r w:rsidR="006805BA">
              <w:t>Elasticsearch</w:t>
            </w:r>
            <w:proofErr w:type="spellEnd"/>
            <w:r w:rsidR="006805BA">
              <w:t>.</w:t>
            </w:r>
          </w:p>
          <w:p w:rsidR="006805BA" w:rsidRDefault="006805BA" w:rsidP="006805BA">
            <w:pPr>
              <w:pStyle w:val="ListBullet"/>
            </w:pPr>
            <w:r>
              <w:t xml:space="preserve">IDE: </w:t>
            </w:r>
            <w:proofErr w:type="spellStart"/>
            <w:r>
              <w:t>Intellij</w:t>
            </w:r>
            <w:proofErr w:type="spellEnd"/>
            <w:r>
              <w:t xml:space="preserve">, </w:t>
            </w:r>
            <w:proofErr w:type="spellStart"/>
            <w:r>
              <w:t>Webstorm</w:t>
            </w:r>
            <w:proofErr w:type="spellEnd"/>
            <w:r>
              <w:t>, MySQL Workbench</w:t>
            </w:r>
          </w:p>
          <w:p w:rsidR="006805BA" w:rsidRPr="006805BA" w:rsidRDefault="006805BA" w:rsidP="006805BA">
            <w:pPr>
              <w:pStyle w:val="ListBullet"/>
              <w:numPr>
                <w:ilvl w:val="0"/>
                <w:numId w:val="0"/>
              </w:numPr>
            </w:pPr>
          </w:p>
          <w:p w:rsidR="00DE1E26" w:rsidRDefault="00DE1E26" w:rsidP="00DE1E26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</w:rPr>
            </w:pPr>
            <w:r w:rsidRPr="00D5429A">
              <w:rPr>
                <w:b/>
              </w:rPr>
              <w:t>PROJECT</w:t>
            </w:r>
            <w:r>
              <w:rPr>
                <w:b/>
              </w:rPr>
              <w:t xml:space="preserve"> “Quay Thu </w:t>
            </w:r>
            <w:proofErr w:type="spellStart"/>
            <w:r>
              <w:rPr>
                <w:b/>
              </w:rPr>
              <w:t>Ngan</w:t>
            </w:r>
            <w:proofErr w:type="spellEnd"/>
            <w:r>
              <w:rPr>
                <w:b/>
              </w:rPr>
              <w:t xml:space="preserve"> Mobile</w:t>
            </w:r>
            <w:r>
              <w:rPr>
                <w:b/>
              </w:rPr>
              <w:t>”</w:t>
            </w:r>
            <w:r w:rsidR="00343AE3">
              <w:rPr>
                <w:b/>
              </w:rPr>
              <w:t>, “Nhaphang247 Mobile”</w:t>
            </w:r>
          </w:p>
          <w:p w:rsidR="00DE1E26" w:rsidRDefault="00DE1E26" w:rsidP="00DE1E26">
            <w:pPr>
              <w:pStyle w:val="ListBullet"/>
            </w:pPr>
            <w:r>
              <w:t xml:space="preserve">Responsibilities: </w:t>
            </w:r>
            <w:r>
              <w:t>Development</w:t>
            </w:r>
          </w:p>
          <w:p w:rsidR="00DE1E26" w:rsidRDefault="00DE1E26" w:rsidP="00DE1E26">
            <w:pPr>
              <w:pStyle w:val="ListBullet"/>
            </w:pPr>
            <w:r>
              <w:t xml:space="preserve">Position: </w:t>
            </w:r>
            <w:r>
              <w:t>Front-end</w:t>
            </w:r>
            <w:r w:rsidR="006805BA">
              <w:t xml:space="preserve"> developer</w:t>
            </w:r>
          </w:p>
          <w:p w:rsidR="00343AE3" w:rsidRDefault="00DE1E26" w:rsidP="00343AE3">
            <w:pPr>
              <w:pStyle w:val="ListBullet"/>
            </w:pPr>
            <w:r>
              <w:lastRenderedPageBreak/>
              <w:t xml:space="preserve">Technologies: </w:t>
            </w:r>
            <w:proofErr w:type="spellStart"/>
            <w:r w:rsidR="00343AE3">
              <w:t>Vuejs</w:t>
            </w:r>
            <w:proofErr w:type="spellEnd"/>
            <w:r w:rsidR="00343AE3">
              <w:t xml:space="preserve">, </w:t>
            </w:r>
            <w:proofErr w:type="spellStart"/>
            <w:r w:rsidR="00343AE3">
              <w:t>uni</w:t>
            </w:r>
            <w:proofErr w:type="spellEnd"/>
            <w:r w:rsidR="00343AE3">
              <w:t>-</w:t>
            </w:r>
            <w:proofErr w:type="gramStart"/>
            <w:r w:rsidR="00343AE3">
              <w:t>app(</w:t>
            </w:r>
            <w:proofErr w:type="gramEnd"/>
            <w:r w:rsidR="00343AE3">
              <w:t xml:space="preserve">A </w:t>
            </w:r>
            <w:proofErr w:type="spellStart"/>
            <w:r w:rsidR="00343AE3">
              <w:t>vuejs</w:t>
            </w:r>
            <w:proofErr w:type="spellEnd"/>
            <w:r w:rsidR="00343AE3">
              <w:t xml:space="preserve"> framework)</w:t>
            </w:r>
            <w:r w:rsidR="001B3E63">
              <w:t xml:space="preserve">, </w:t>
            </w:r>
            <w:proofErr w:type="spellStart"/>
            <w:r w:rsidR="001B3E63">
              <w:t>uViewUI</w:t>
            </w:r>
            <w:proofErr w:type="spellEnd"/>
            <w:r w:rsidR="001B3E63">
              <w:t>.</w:t>
            </w:r>
          </w:p>
          <w:p w:rsidR="00DE1E26" w:rsidRDefault="00343AE3" w:rsidP="00343AE3">
            <w:pPr>
              <w:pStyle w:val="ListBullet"/>
            </w:pPr>
            <w:r>
              <w:t xml:space="preserve">IDE: </w:t>
            </w:r>
            <w:proofErr w:type="spellStart"/>
            <w:r>
              <w:t>HBuilderX</w:t>
            </w:r>
            <w:proofErr w:type="spellEnd"/>
            <w:r>
              <w:t xml:space="preserve"> (a </w:t>
            </w:r>
            <w:proofErr w:type="spellStart"/>
            <w:r>
              <w:t>superpowered</w:t>
            </w:r>
            <w:proofErr w:type="spellEnd"/>
            <w:r>
              <w:t xml:space="preserve"> IDE for </w:t>
            </w:r>
            <w:proofErr w:type="spellStart"/>
            <w:r>
              <w:t>Vue</w:t>
            </w:r>
            <w:proofErr w:type="spellEnd"/>
            <w:r>
              <w:t xml:space="preserve">) </w:t>
            </w:r>
          </w:p>
          <w:p w:rsidR="001B3E63" w:rsidRPr="00D5429A" w:rsidRDefault="001B3E63" w:rsidP="001B3E6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C590F" w:rsidRPr="00FC590F" w:rsidRDefault="00FC590F" w:rsidP="00FC590F">
            <w:pPr>
              <w:pStyle w:val="Heading2"/>
              <w:outlineLvl w:val="1"/>
              <w:rPr>
                <w:lang w:val="vi-VN"/>
              </w:rPr>
            </w:pPr>
            <w:r>
              <w:rPr>
                <w:lang w:val="vi-VN"/>
              </w:rPr>
              <w:lastRenderedPageBreak/>
              <w:t>Research AND DEVELOPMENT</w:t>
            </w:r>
          </w:p>
          <w:p w:rsidR="00F61DF9" w:rsidRDefault="00D07CD7" w:rsidP="00F15665">
            <w:pPr>
              <w:spacing w:line="276" w:lineRule="auto"/>
            </w:pPr>
            <w:r>
              <w:t>Responsibilities:</w:t>
            </w:r>
          </w:p>
          <w:p w:rsidR="00D07CD7" w:rsidRDefault="00FC590F" w:rsidP="00F15665">
            <w:pPr>
              <w:pStyle w:val="ListBullet"/>
              <w:spacing w:line="276" w:lineRule="auto"/>
            </w:pPr>
            <w:r>
              <w:t xml:space="preserve">Intern </w:t>
            </w:r>
            <w:r w:rsidR="002569A7">
              <w:t>jobs</w:t>
            </w:r>
          </w:p>
          <w:p w:rsidR="00D07CD7" w:rsidRDefault="00432B97" w:rsidP="00F15665">
            <w:pPr>
              <w:pStyle w:val="ListBullet"/>
              <w:spacing w:line="276" w:lineRule="auto"/>
            </w:pPr>
            <w:r>
              <w:t xml:space="preserve">Research and develop new </w:t>
            </w:r>
            <w:r w:rsidR="002569A7">
              <w:t>technology for company projects</w:t>
            </w:r>
          </w:p>
          <w:p w:rsidR="002D2171" w:rsidRDefault="002D2171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Technologies used:</w:t>
            </w:r>
          </w:p>
          <w:p w:rsidR="002D2171" w:rsidRDefault="002D2171" w:rsidP="00F15665">
            <w:pPr>
              <w:pStyle w:val="ListBullet"/>
              <w:spacing w:line="276" w:lineRule="auto"/>
            </w:pPr>
            <w:r>
              <w:t xml:space="preserve">Front-end: </w:t>
            </w:r>
            <w:proofErr w:type="spellStart"/>
            <w:r w:rsidR="002569A7" w:rsidRPr="00001C28">
              <w:rPr>
                <w:b/>
              </w:rPr>
              <w:t>Vuejs</w:t>
            </w:r>
            <w:proofErr w:type="spellEnd"/>
            <w:r w:rsidR="006D2B70">
              <w:t xml:space="preserve">, </w:t>
            </w:r>
            <w:r w:rsidR="006D2B70" w:rsidRPr="00001C28">
              <w:rPr>
                <w:b/>
              </w:rPr>
              <w:t>Ant design of Vue</w:t>
            </w:r>
          </w:p>
          <w:p w:rsidR="00EE514B" w:rsidRDefault="00EE514B" w:rsidP="004D08B3">
            <w:pPr>
              <w:pStyle w:val="ListBullet"/>
              <w:spacing w:line="276" w:lineRule="auto"/>
            </w:pPr>
            <w:r>
              <w:t xml:space="preserve">Backend: Python, </w:t>
            </w:r>
            <w:r w:rsidRPr="00EE514B">
              <w:rPr>
                <w:lang w:val="vi-VN"/>
              </w:rPr>
              <w:t xml:space="preserve">Python Flask, </w:t>
            </w:r>
            <w:r>
              <w:t>Python Selenium</w:t>
            </w:r>
            <w:r w:rsidR="002D2171">
              <w:t xml:space="preserve">, </w:t>
            </w:r>
            <w:proofErr w:type="spellStart"/>
            <w:r w:rsidR="002D2171">
              <w:t>Golang</w:t>
            </w:r>
            <w:proofErr w:type="spellEnd"/>
            <w:r w:rsidR="002D2171">
              <w:t>, Go Micro</w:t>
            </w:r>
          </w:p>
          <w:p w:rsidR="00776002" w:rsidRDefault="00776002" w:rsidP="004D08B3">
            <w:pPr>
              <w:pStyle w:val="ListBullet"/>
              <w:spacing w:line="276" w:lineRule="auto"/>
            </w:pPr>
            <w:r>
              <w:t>Database: MySQL</w:t>
            </w:r>
            <w:r w:rsidR="00EE514B" w:rsidRPr="00EE514B">
              <w:rPr>
                <w:lang w:val="vi-VN"/>
              </w:rPr>
              <w:t xml:space="preserve">, </w:t>
            </w:r>
            <w:proofErr w:type="spellStart"/>
            <w:r w:rsidR="00EE514B">
              <w:t>Elasticsearch</w:t>
            </w:r>
            <w:proofErr w:type="spellEnd"/>
          </w:p>
          <w:p w:rsidR="0016222D" w:rsidRDefault="0016222D" w:rsidP="00F15665">
            <w:pPr>
              <w:pStyle w:val="ListBullet"/>
              <w:spacing w:line="276" w:lineRule="auto"/>
            </w:pPr>
            <w:r>
              <w:t xml:space="preserve">Other: Docker,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>, J</w:t>
            </w:r>
            <w:r w:rsidR="00EE514B">
              <w:t>enkins, Rancher, Jira Software</w:t>
            </w:r>
          </w:p>
          <w:p w:rsidR="0016222D" w:rsidRDefault="007750B5" w:rsidP="00F15665">
            <w:pPr>
              <w:pStyle w:val="ListBullet"/>
              <w:spacing w:line="276" w:lineRule="auto"/>
            </w:pPr>
            <w:r>
              <w:t xml:space="preserve">IDE: </w:t>
            </w:r>
            <w:proofErr w:type="spellStart"/>
            <w:r>
              <w:t>HBuilder</w:t>
            </w:r>
            <w:proofErr w:type="spellEnd"/>
            <w:r w:rsidR="0016222D">
              <w:t xml:space="preserve">, Visual Studio Code, </w:t>
            </w:r>
            <w:proofErr w:type="spellStart"/>
            <w:r w:rsidR="0016222D">
              <w:t>PyCharm</w:t>
            </w:r>
            <w:proofErr w:type="spellEnd"/>
          </w:p>
          <w:p w:rsidR="00D07CD7" w:rsidRDefault="00432B97" w:rsidP="00F15665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 w:rsidRPr="00AD5483">
              <w:rPr>
                <w:sz w:val="23"/>
                <w:szCs w:val="23"/>
              </w:rPr>
              <w:t>Achievements</w:t>
            </w:r>
            <w:r>
              <w:t xml:space="preserve"> and skills gained:</w:t>
            </w:r>
          </w:p>
          <w:p w:rsidR="00432B97" w:rsidRDefault="00AF6617" w:rsidP="00F15665">
            <w:pPr>
              <w:pStyle w:val="ListBullet"/>
              <w:spacing w:line="276" w:lineRule="auto"/>
            </w:pPr>
            <w:r w:rsidRPr="00AF6617">
              <w:t>Approach to many new technologies and have a broader view of the programming industry</w:t>
            </w:r>
            <w: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20453509CF3E4D39AE37F13A06E68324"/>
        </w:placeholder>
        <w:temporary/>
        <w:showingPlcHdr/>
        <w15:appearance w15:val="hidden"/>
      </w:sdtPr>
      <w:sdtEndPr/>
      <w:sdtContent>
        <w:p w:rsidR="00DA59AA" w:rsidRPr="00CF1A49" w:rsidRDefault="00DA59AA" w:rsidP="00F15665">
          <w:pPr>
            <w:pStyle w:val="Heading1"/>
            <w:spacing w:line="276" w:lineRule="auto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A74E44">
        <w:tc>
          <w:tcPr>
            <w:tcW w:w="9290" w:type="dxa"/>
          </w:tcPr>
          <w:p w:rsidR="001D0BF1" w:rsidRPr="00CF1A49" w:rsidRDefault="00A74E44" w:rsidP="00F15665">
            <w:pPr>
              <w:pStyle w:val="Heading3"/>
              <w:spacing w:line="276" w:lineRule="auto"/>
              <w:contextualSpacing w:val="0"/>
              <w:outlineLvl w:val="2"/>
            </w:pPr>
            <w:r>
              <w:t>2017/09 – 2021/</w:t>
            </w:r>
            <w:r w:rsidR="00AB117D">
              <w:t>05</w:t>
            </w:r>
          </w:p>
          <w:p w:rsidR="001D0BF1" w:rsidRDefault="00A74E44" w:rsidP="00F15665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</w:rPr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FPT University</w:t>
            </w:r>
          </w:p>
          <w:p w:rsidR="00D07CD7" w:rsidRDefault="00C26153" w:rsidP="00F15665">
            <w:pPr>
              <w:pStyle w:val="ListBullet"/>
              <w:spacing w:line="276" w:lineRule="auto"/>
            </w:pPr>
            <w:r>
              <w:t>GPA: 7.6/10</w:t>
            </w:r>
          </w:p>
          <w:p w:rsidR="00D07CD7" w:rsidRDefault="0000674F" w:rsidP="00F15665">
            <w:pPr>
              <w:pStyle w:val="ListBullet"/>
              <w:spacing w:line="276" w:lineRule="auto"/>
            </w:pPr>
            <w:r w:rsidRPr="0000674F">
              <w:t>Achieved 100% scholarship of FPT University</w:t>
            </w:r>
            <w:r>
              <w:t>.</w:t>
            </w:r>
          </w:p>
          <w:p w:rsidR="0000674F" w:rsidRPr="0000674F" w:rsidRDefault="0000674F" w:rsidP="00701E81">
            <w:pPr>
              <w:pStyle w:val="ListBullet"/>
              <w:spacing w:line="276" w:lineRule="auto"/>
            </w:pPr>
            <w:r>
              <w:t xml:space="preserve">Top 5 students K13 in </w:t>
            </w:r>
            <w:hyperlink r:id="rId9" w:history="1">
              <w:r w:rsidRPr="00576C46">
                <w:rPr>
                  <w:rStyle w:val="Hyperlink"/>
                </w:rPr>
                <w:t>F TALENT CODE 2019</w:t>
              </w:r>
            </w:hyperlink>
            <w:r>
              <w:t xml:space="preserve"> contest</w:t>
            </w:r>
            <w:r w:rsidR="00701E81">
              <w:rPr>
                <w:lang w:val="vi-VN"/>
              </w:rPr>
              <w:t>(</w:t>
            </w:r>
            <w:r w:rsidR="00701E81" w:rsidRPr="00701E81">
              <w:rPr>
                <w:rFonts w:cstheme="minorHAnsi"/>
                <w:lang w:val="vi-VN"/>
              </w:rPr>
              <w:t xml:space="preserve">a 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Programming Contests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and </w:t>
            </w:r>
            <w:r w:rsidR="00701E81" w:rsidRPr="00701E81">
              <w:rPr>
                <w:rStyle w:val="Emphasis"/>
                <w:rFonts w:cstheme="minorHAnsi"/>
                <w:b/>
                <w:bCs/>
                <w:i w:val="0"/>
                <w:iCs w:val="0"/>
                <w:color w:val="5F6368"/>
                <w:shd w:val="clear" w:color="auto" w:fill="FFFFFF"/>
              </w:rPr>
              <w:t>Coding</w:t>
            </w:r>
            <w:r w:rsidR="00701E81" w:rsidRPr="00701E81">
              <w:rPr>
                <w:rFonts w:cstheme="minorHAnsi"/>
                <w:color w:val="4D5156"/>
                <w:shd w:val="clear" w:color="auto" w:fill="FFFFFF"/>
              </w:rPr>
              <w:t> Challenges</w:t>
            </w:r>
            <w:r w:rsidR="00701E81">
              <w:rPr>
                <w:lang w:val="vi-VN"/>
              </w:rPr>
              <w:t>)</w:t>
            </w:r>
            <w: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4CC90BE8BA17494A92ECD82E9C12F1A4"/>
        </w:placeholder>
        <w:temporary/>
        <w:showingPlcHdr/>
        <w15:appearance w15:val="hidden"/>
      </w:sdtPr>
      <w:sdtEndPr/>
      <w:sdtContent>
        <w:p w:rsidR="00486277" w:rsidRPr="00CF1A49" w:rsidRDefault="00486277" w:rsidP="00F15665">
          <w:pPr>
            <w:pStyle w:val="Heading1"/>
            <w:spacing w:line="276" w:lineRule="auto"/>
          </w:pPr>
          <w:r w:rsidRPr="00CF1A49">
            <w:t>Skills</w:t>
          </w:r>
        </w:p>
      </w:sdtContent>
    </w:sdt>
    <w:p w:rsidR="003D650B" w:rsidRDefault="003D650B" w:rsidP="00F15665">
      <w:pPr>
        <w:pStyle w:val="ListBullet"/>
        <w:spacing w:line="276" w:lineRule="auto"/>
      </w:pPr>
      <w:r>
        <w:t xml:space="preserve">Proficient: </w:t>
      </w:r>
      <w:proofErr w:type="spellStart"/>
      <w:r w:rsidRPr="00001C28">
        <w:rPr>
          <w:b/>
        </w:rPr>
        <w:t>Javascript</w:t>
      </w:r>
      <w:proofErr w:type="spellEnd"/>
      <w:r>
        <w:t xml:space="preserve">, </w:t>
      </w:r>
      <w:r w:rsidRPr="00001C28">
        <w:rPr>
          <w:b/>
        </w:rPr>
        <w:t>CSS</w:t>
      </w:r>
      <w:r>
        <w:t>, HTML</w:t>
      </w:r>
    </w:p>
    <w:p w:rsidR="003D650B" w:rsidRPr="006E1507" w:rsidRDefault="003D650B" w:rsidP="00F15665">
      <w:pPr>
        <w:pStyle w:val="ListBullet"/>
        <w:spacing w:line="276" w:lineRule="auto"/>
      </w:pPr>
      <w:r>
        <w:t xml:space="preserve">Familiar: </w:t>
      </w:r>
      <w:r w:rsidRPr="00001C28">
        <w:rPr>
          <w:b/>
        </w:rPr>
        <w:t>Angular</w:t>
      </w:r>
      <w:r w:rsidR="003115B0">
        <w:rPr>
          <w:lang w:val="vi-VN"/>
        </w:rPr>
        <w:t xml:space="preserve">, </w:t>
      </w:r>
      <w:r w:rsidR="003115B0" w:rsidRPr="00001C28">
        <w:rPr>
          <w:b/>
        </w:rPr>
        <w:t>Vuejs</w:t>
      </w:r>
      <w:r>
        <w:t xml:space="preserve">, </w:t>
      </w:r>
      <w:r w:rsidRPr="00001C28">
        <w:rPr>
          <w:b/>
        </w:rPr>
        <w:t>MySQL</w:t>
      </w:r>
      <w:r>
        <w:t xml:space="preserve">, Python, Java, </w:t>
      </w:r>
      <w:proofErr w:type="spellStart"/>
      <w:r>
        <w:t>Git</w:t>
      </w:r>
      <w:proofErr w:type="spellEnd"/>
      <w:r>
        <w:t>, Docker, Jenkins, Rancher, Jira Software, Ant design (</w:t>
      </w:r>
      <w:proofErr w:type="spellStart"/>
      <w:r>
        <w:t>Vue</w:t>
      </w:r>
      <w:proofErr w:type="spellEnd"/>
      <w:r>
        <w:t xml:space="preserve">, Angular), Bootstrap 5, </w:t>
      </w:r>
      <w:proofErr w:type="spellStart"/>
      <w:r>
        <w:t>Elasticsearch</w:t>
      </w:r>
      <w:proofErr w:type="spellEnd"/>
      <w:r>
        <w:t xml:space="preserve">, Python Selenium, Python Flask, </w:t>
      </w:r>
      <w:proofErr w:type="spellStart"/>
      <w:r>
        <w:t>Golang</w:t>
      </w:r>
      <w:proofErr w:type="spellEnd"/>
      <w:r>
        <w:t>.</w:t>
      </w:r>
    </w:p>
    <w:sectPr w:rsidR="003D650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A98" w:rsidRDefault="00A47A98" w:rsidP="0068194B">
      <w:r>
        <w:separator/>
      </w:r>
    </w:p>
    <w:p w:rsidR="00A47A98" w:rsidRDefault="00A47A98"/>
    <w:p w:rsidR="00A47A98" w:rsidRDefault="00A47A98"/>
  </w:endnote>
  <w:endnote w:type="continuationSeparator" w:id="0">
    <w:p w:rsidR="00A47A98" w:rsidRDefault="00A47A98" w:rsidP="0068194B">
      <w:r>
        <w:continuationSeparator/>
      </w:r>
    </w:p>
    <w:p w:rsidR="00A47A98" w:rsidRDefault="00A47A98"/>
    <w:p w:rsidR="00A47A98" w:rsidRDefault="00A47A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23BA" w:rsidRDefault="003523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0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A98" w:rsidRDefault="00A47A98" w:rsidP="0068194B">
      <w:r>
        <w:separator/>
      </w:r>
    </w:p>
    <w:p w:rsidR="00A47A98" w:rsidRDefault="00A47A98"/>
    <w:p w:rsidR="00A47A98" w:rsidRDefault="00A47A98"/>
  </w:footnote>
  <w:footnote w:type="continuationSeparator" w:id="0">
    <w:p w:rsidR="00A47A98" w:rsidRDefault="00A47A98" w:rsidP="0068194B">
      <w:r>
        <w:continuationSeparator/>
      </w:r>
    </w:p>
    <w:p w:rsidR="00A47A98" w:rsidRDefault="00A47A98"/>
    <w:p w:rsidR="00A47A98" w:rsidRDefault="00A47A9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3BA" w:rsidRPr="004E01EB" w:rsidRDefault="003523BA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C7F99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F9E1851"/>
    <w:multiLevelType w:val="hybridMultilevel"/>
    <w:tmpl w:val="0A64DA4C"/>
    <w:lvl w:ilvl="0" w:tplc="10667886">
      <w:start w:val="2017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47E9A"/>
    <w:multiLevelType w:val="hybridMultilevel"/>
    <w:tmpl w:val="990A83C4"/>
    <w:lvl w:ilvl="0" w:tplc="7E667EBC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B51161"/>
    <w:multiLevelType w:val="multilevel"/>
    <w:tmpl w:val="C07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DE86A1F"/>
    <w:multiLevelType w:val="hybridMultilevel"/>
    <w:tmpl w:val="4872C5B0"/>
    <w:lvl w:ilvl="0" w:tplc="4FB2E2F4">
      <w:start w:val="2017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97"/>
    <w:rsid w:val="000001EF"/>
    <w:rsid w:val="00001C28"/>
    <w:rsid w:val="0000674F"/>
    <w:rsid w:val="00007322"/>
    <w:rsid w:val="00007728"/>
    <w:rsid w:val="0001596C"/>
    <w:rsid w:val="00024584"/>
    <w:rsid w:val="00024730"/>
    <w:rsid w:val="00055E95"/>
    <w:rsid w:val="0007021F"/>
    <w:rsid w:val="00070631"/>
    <w:rsid w:val="000B2BA5"/>
    <w:rsid w:val="000E0084"/>
    <w:rsid w:val="000F2F8C"/>
    <w:rsid w:val="0010006E"/>
    <w:rsid w:val="001045A8"/>
    <w:rsid w:val="001127A9"/>
    <w:rsid w:val="00114A91"/>
    <w:rsid w:val="001427E1"/>
    <w:rsid w:val="0015445F"/>
    <w:rsid w:val="0016222D"/>
    <w:rsid w:val="00163668"/>
    <w:rsid w:val="00171566"/>
    <w:rsid w:val="00174676"/>
    <w:rsid w:val="001755A8"/>
    <w:rsid w:val="00184014"/>
    <w:rsid w:val="00184BE0"/>
    <w:rsid w:val="00192008"/>
    <w:rsid w:val="00192744"/>
    <w:rsid w:val="001A4231"/>
    <w:rsid w:val="001B3E6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9A7"/>
    <w:rsid w:val="002617AE"/>
    <w:rsid w:val="00263755"/>
    <w:rsid w:val="002638D0"/>
    <w:rsid w:val="002647D3"/>
    <w:rsid w:val="00275EAE"/>
    <w:rsid w:val="00294998"/>
    <w:rsid w:val="00297F18"/>
    <w:rsid w:val="002A1945"/>
    <w:rsid w:val="002B2958"/>
    <w:rsid w:val="002B3FC8"/>
    <w:rsid w:val="002D2171"/>
    <w:rsid w:val="002D23C5"/>
    <w:rsid w:val="002D6137"/>
    <w:rsid w:val="002E7E61"/>
    <w:rsid w:val="002F05E5"/>
    <w:rsid w:val="002F254D"/>
    <w:rsid w:val="002F30E4"/>
    <w:rsid w:val="00307140"/>
    <w:rsid w:val="003115B0"/>
    <w:rsid w:val="00316DFF"/>
    <w:rsid w:val="00325B57"/>
    <w:rsid w:val="00336056"/>
    <w:rsid w:val="00343AE3"/>
    <w:rsid w:val="003523BA"/>
    <w:rsid w:val="003544E1"/>
    <w:rsid w:val="00366398"/>
    <w:rsid w:val="003A0632"/>
    <w:rsid w:val="003A30E5"/>
    <w:rsid w:val="003A6ADF"/>
    <w:rsid w:val="003A71E7"/>
    <w:rsid w:val="003B5928"/>
    <w:rsid w:val="003D380F"/>
    <w:rsid w:val="003D650B"/>
    <w:rsid w:val="003E160D"/>
    <w:rsid w:val="003F1D5F"/>
    <w:rsid w:val="00405128"/>
    <w:rsid w:val="00406CFF"/>
    <w:rsid w:val="00416B25"/>
    <w:rsid w:val="00420592"/>
    <w:rsid w:val="004319E0"/>
    <w:rsid w:val="00432B97"/>
    <w:rsid w:val="00437E8C"/>
    <w:rsid w:val="00440225"/>
    <w:rsid w:val="004726BC"/>
    <w:rsid w:val="00474105"/>
    <w:rsid w:val="00480E6E"/>
    <w:rsid w:val="0048413D"/>
    <w:rsid w:val="00486277"/>
    <w:rsid w:val="00494CF6"/>
    <w:rsid w:val="00495F8D"/>
    <w:rsid w:val="004A1FAE"/>
    <w:rsid w:val="004A32FF"/>
    <w:rsid w:val="004B06EB"/>
    <w:rsid w:val="004B6AD0"/>
    <w:rsid w:val="004B7400"/>
    <w:rsid w:val="004C2D5D"/>
    <w:rsid w:val="004C33E1"/>
    <w:rsid w:val="004E01EB"/>
    <w:rsid w:val="004E2794"/>
    <w:rsid w:val="004F1AA4"/>
    <w:rsid w:val="0050215C"/>
    <w:rsid w:val="00510392"/>
    <w:rsid w:val="00513E2A"/>
    <w:rsid w:val="00535D23"/>
    <w:rsid w:val="00566A35"/>
    <w:rsid w:val="0056701E"/>
    <w:rsid w:val="005740D7"/>
    <w:rsid w:val="00576C46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5BC1"/>
    <w:rsid w:val="006618E9"/>
    <w:rsid w:val="006805BA"/>
    <w:rsid w:val="0068194B"/>
    <w:rsid w:val="00692703"/>
    <w:rsid w:val="006A1962"/>
    <w:rsid w:val="006B5D48"/>
    <w:rsid w:val="006B7D7B"/>
    <w:rsid w:val="006C1A5E"/>
    <w:rsid w:val="006D2B70"/>
    <w:rsid w:val="006E1507"/>
    <w:rsid w:val="00701E81"/>
    <w:rsid w:val="00712D8B"/>
    <w:rsid w:val="00716D37"/>
    <w:rsid w:val="007273B7"/>
    <w:rsid w:val="00733E0A"/>
    <w:rsid w:val="0074403D"/>
    <w:rsid w:val="00746D44"/>
    <w:rsid w:val="007538DC"/>
    <w:rsid w:val="00757803"/>
    <w:rsid w:val="007750B5"/>
    <w:rsid w:val="00776002"/>
    <w:rsid w:val="0079206B"/>
    <w:rsid w:val="00796076"/>
    <w:rsid w:val="007C0566"/>
    <w:rsid w:val="007C606B"/>
    <w:rsid w:val="007E6A61"/>
    <w:rsid w:val="007F55C3"/>
    <w:rsid w:val="00801140"/>
    <w:rsid w:val="00803404"/>
    <w:rsid w:val="00834955"/>
    <w:rsid w:val="008441B5"/>
    <w:rsid w:val="00855B59"/>
    <w:rsid w:val="00855EEB"/>
    <w:rsid w:val="00860461"/>
    <w:rsid w:val="0086487C"/>
    <w:rsid w:val="00870B20"/>
    <w:rsid w:val="008829F8"/>
    <w:rsid w:val="00885897"/>
    <w:rsid w:val="008A6538"/>
    <w:rsid w:val="008C7056"/>
    <w:rsid w:val="008D6645"/>
    <w:rsid w:val="008E415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57FD"/>
    <w:rsid w:val="009571D8"/>
    <w:rsid w:val="009650EA"/>
    <w:rsid w:val="0097790C"/>
    <w:rsid w:val="0098506E"/>
    <w:rsid w:val="009A44CE"/>
    <w:rsid w:val="009B20A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47A98"/>
    <w:rsid w:val="00A51DC5"/>
    <w:rsid w:val="00A53DE1"/>
    <w:rsid w:val="00A615E1"/>
    <w:rsid w:val="00A74E44"/>
    <w:rsid w:val="00A755E8"/>
    <w:rsid w:val="00A83B9B"/>
    <w:rsid w:val="00A93A5D"/>
    <w:rsid w:val="00AA702C"/>
    <w:rsid w:val="00AB117D"/>
    <w:rsid w:val="00AB32F8"/>
    <w:rsid w:val="00AB610B"/>
    <w:rsid w:val="00AC6BB6"/>
    <w:rsid w:val="00AD360E"/>
    <w:rsid w:val="00AD40FB"/>
    <w:rsid w:val="00AD5483"/>
    <w:rsid w:val="00AD782D"/>
    <w:rsid w:val="00AE7650"/>
    <w:rsid w:val="00AF6617"/>
    <w:rsid w:val="00B10EBE"/>
    <w:rsid w:val="00B22B71"/>
    <w:rsid w:val="00B236F1"/>
    <w:rsid w:val="00B3453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6153"/>
    <w:rsid w:val="00C47FA6"/>
    <w:rsid w:val="00C54561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CD7"/>
    <w:rsid w:val="00D243A9"/>
    <w:rsid w:val="00D305E5"/>
    <w:rsid w:val="00D37CD3"/>
    <w:rsid w:val="00D5429A"/>
    <w:rsid w:val="00D640FC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1E26"/>
    <w:rsid w:val="00DE6534"/>
    <w:rsid w:val="00DF4D6C"/>
    <w:rsid w:val="00E01923"/>
    <w:rsid w:val="00E14498"/>
    <w:rsid w:val="00E2310F"/>
    <w:rsid w:val="00E2397A"/>
    <w:rsid w:val="00E254DB"/>
    <w:rsid w:val="00E300FC"/>
    <w:rsid w:val="00E35197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0378"/>
    <w:rsid w:val="00EC1351"/>
    <w:rsid w:val="00EC4CBF"/>
    <w:rsid w:val="00EE2CA8"/>
    <w:rsid w:val="00EE514B"/>
    <w:rsid w:val="00EF17E8"/>
    <w:rsid w:val="00EF51D9"/>
    <w:rsid w:val="00F130DD"/>
    <w:rsid w:val="00F15665"/>
    <w:rsid w:val="00F24884"/>
    <w:rsid w:val="00F476C4"/>
    <w:rsid w:val="00F61DF9"/>
    <w:rsid w:val="00F81960"/>
    <w:rsid w:val="00F8769D"/>
    <w:rsid w:val="00F9350C"/>
    <w:rsid w:val="00F94EB5"/>
    <w:rsid w:val="00F9624D"/>
    <w:rsid w:val="00FA7F1F"/>
    <w:rsid w:val="00FB31C1"/>
    <w:rsid w:val="00FB58F2"/>
    <w:rsid w:val="00FC164B"/>
    <w:rsid w:val="00FC590F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C535F"/>
  <w15:chartTrackingRefBased/>
  <w15:docId w15:val="{AD94C0AB-5AA3-4DD9-9B05-C2E61EBF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20"/>
    <w:qFormat/>
    <w:rsid w:val="00701E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otiennamh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otiennamh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CTSV.FU/photos/a.2119391138147721/211945416814141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74179CEE234CAD83A9113776C3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649C-27B6-41F3-A575-168FB0EE569C}"/>
      </w:docPartPr>
      <w:docPartBody>
        <w:p w:rsidR="00283CCA" w:rsidRDefault="00283CCA">
          <w:pPr>
            <w:pStyle w:val="3E74179CEE234CAD83A9113776C3D6BD"/>
          </w:pPr>
          <w:r w:rsidRPr="00CF1A49">
            <w:t>·</w:t>
          </w:r>
        </w:p>
      </w:docPartBody>
    </w:docPart>
    <w:docPart>
      <w:docPartPr>
        <w:name w:val="6EF0214494E74FF29091558D00D34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CCA9-74AF-4231-80E0-43E58BA38413}"/>
      </w:docPartPr>
      <w:docPartBody>
        <w:p w:rsidR="00283CCA" w:rsidRDefault="00283CCA">
          <w:pPr>
            <w:pStyle w:val="6EF0214494E74FF29091558D00D345CB"/>
          </w:pPr>
          <w:r w:rsidRPr="00CF1A49">
            <w:t>Experience</w:t>
          </w:r>
        </w:p>
      </w:docPartBody>
    </w:docPart>
    <w:docPart>
      <w:docPartPr>
        <w:name w:val="20453509CF3E4D39AE37F13A06E68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33138-5EB0-41EC-B290-2FF2495C0545}"/>
      </w:docPartPr>
      <w:docPartBody>
        <w:p w:rsidR="00283CCA" w:rsidRDefault="00283CCA">
          <w:pPr>
            <w:pStyle w:val="20453509CF3E4D39AE37F13A06E68324"/>
          </w:pPr>
          <w:r w:rsidRPr="00CF1A49">
            <w:t>Education</w:t>
          </w:r>
        </w:p>
      </w:docPartBody>
    </w:docPart>
    <w:docPart>
      <w:docPartPr>
        <w:name w:val="4CC90BE8BA17494A92ECD82E9C12F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5641F-D3DC-47BB-95EF-174124B211CA}"/>
      </w:docPartPr>
      <w:docPartBody>
        <w:p w:rsidR="00283CCA" w:rsidRDefault="00283CCA">
          <w:pPr>
            <w:pStyle w:val="4CC90BE8BA17494A92ECD82E9C12F1A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CA"/>
    <w:rsid w:val="00007662"/>
    <w:rsid w:val="000222C5"/>
    <w:rsid w:val="0002622F"/>
    <w:rsid w:val="00283CCA"/>
    <w:rsid w:val="00923DE2"/>
    <w:rsid w:val="0096168A"/>
    <w:rsid w:val="00A33540"/>
    <w:rsid w:val="00B479D2"/>
    <w:rsid w:val="00C8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BE6011F2254F118C77B6A9B5371CE5">
    <w:name w:val="EBBE6011F2254F118C77B6A9B5371CE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DF7625A176341148A50948EA7581131">
    <w:name w:val="7DF7625A176341148A50948EA7581131"/>
  </w:style>
  <w:style w:type="paragraph" w:customStyle="1" w:styleId="294EF1A5887D4FF6A2A92DC67AC354FB">
    <w:name w:val="294EF1A5887D4FF6A2A92DC67AC354FB"/>
  </w:style>
  <w:style w:type="paragraph" w:customStyle="1" w:styleId="0849CA4EBE5D4D94A4307CCDA543D662">
    <w:name w:val="0849CA4EBE5D4D94A4307CCDA543D662"/>
  </w:style>
  <w:style w:type="paragraph" w:customStyle="1" w:styleId="8FC9CB87023548218FC09DB4FF468F13">
    <w:name w:val="8FC9CB87023548218FC09DB4FF468F13"/>
  </w:style>
  <w:style w:type="paragraph" w:customStyle="1" w:styleId="04A1C0ACC9094F1EAF5E3957753C7683">
    <w:name w:val="04A1C0ACC9094F1EAF5E3957753C7683"/>
  </w:style>
  <w:style w:type="paragraph" w:customStyle="1" w:styleId="3E74179CEE234CAD83A9113776C3D6BD">
    <w:name w:val="3E74179CEE234CAD83A9113776C3D6BD"/>
  </w:style>
  <w:style w:type="paragraph" w:customStyle="1" w:styleId="BF974A0EC9FA4A6D800CF80DE1240386">
    <w:name w:val="BF974A0EC9FA4A6D800CF80DE1240386"/>
  </w:style>
  <w:style w:type="paragraph" w:customStyle="1" w:styleId="855225DCFA5C4EC8869218D6BEA4BDDD">
    <w:name w:val="855225DCFA5C4EC8869218D6BEA4BDDD"/>
  </w:style>
  <w:style w:type="paragraph" w:customStyle="1" w:styleId="DA475B4A5C164D46AD06872BA2F8E774">
    <w:name w:val="DA475B4A5C164D46AD06872BA2F8E774"/>
  </w:style>
  <w:style w:type="paragraph" w:customStyle="1" w:styleId="E8602C6DA2FB4E94B97969C8D6EAC63A">
    <w:name w:val="E8602C6DA2FB4E94B97969C8D6EAC63A"/>
  </w:style>
  <w:style w:type="paragraph" w:customStyle="1" w:styleId="6EF0214494E74FF29091558D00D345CB">
    <w:name w:val="6EF0214494E74FF29091558D00D345CB"/>
  </w:style>
  <w:style w:type="paragraph" w:customStyle="1" w:styleId="C51D772BF6EB484A9E957EDC8BED46C1">
    <w:name w:val="C51D772BF6EB484A9E957EDC8BED46C1"/>
  </w:style>
  <w:style w:type="paragraph" w:customStyle="1" w:styleId="FDCFE231A47E474CB99E5CFDB2100135">
    <w:name w:val="FDCFE231A47E474CB99E5CFDB2100135"/>
  </w:style>
  <w:style w:type="paragraph" w:customStyle="1" w:styleId="663CDC893F4945059E5FDFA7B9F9AF5B">
    <w:name w:val="663CDC893F4945059E5FDFA7B9F9AF5B"/>
  </w:style>
  <w:style w:type="character" w:styleId="SubtleReference">
    <w:name w:val="Subtle Reference"/>
    <w:basedOn w:val="DefaultParagraphFont"/>
    <w:uiPriority w:val="10"/>
    <w:qFormat/>
    <w:rsid w:val="00283CCA"/>
    <w:rPr>
      <w:b/>
      <w:caps w:val="0"/>
      <w:smallCaps/>
      <w:color w:val="595959" w:themeColor="text1" w:themeTint="A6"/>
    </w:rPr>
  </w:style>
  <w:style w:type="paragraph" w:customStyle="1" w:styleId="99B9A6226F1E441986557A81A877BA7C">
    <w:name w:val="99B9A6226F1E441986557A81A877BA7C"/>
  </w:style>
  <w:style w:type="paragraph" w:customStyle="1" w:styleId="2A40200CE2F84A73A44D2EB0C08589EC">
    <w:name w:val="2A40200CE2F84A73A44D2EB0C08589EC"/>
  </w:style>
  <w:style w:type="paragraph" w:customStyle="1" w:styleId="C21B6CCDDB03489F913472E6633CF5D0">
    <w:name w:val="C21B6CCDDB03489F913472E6633CF5D0"/>
  </w:style>
  <w:style w:type="paragraph" w:customStyle="1" w:styleId="88B22C87A24142469ED75B51ADF0C8A4">
    <w:name w:val="88B22C87A24142469ED75B51ADF0C8A4"/>
  </w:style>
  <w:style w:type="paragraph" w:customStyle="1" w:styleId="B55DC52B29DB4BAF8FF17FABD7B861EB">
    <w:name w:val="B55DC52B29DB4BAF8FF17FABD7B861EB"/>
  </w:style>
  <w:style w:type="paragraph" w:customStyle="1" w:styleId="47D8493BC95C41698F46DC47118EC9A4">
    <w:name w:val="47D8493BC95C41698F46DC47118EC9A4"/>
  </w:style>
  <w:style w:type="paragraph" w:customStyle="1" w:styleId="09603255B6784335A6107881DA139B87">
    <w:name w:val="09603255B6784335A6107881DA139B87"/>
  </w:style>
  <w:style w:type="paragraph" w:customStyle="1" w:styleId="20453509CF3E4D39AE37F13A06E68324">
    <w:name w:val="20453509CF3E4D39AE37F13A06E68324"/>
  </w:style>
  <w:style w:type="paragraph" w:customStyle="1" w:styleId="EDE11AC098D14FC1AC8A1BD56C095A58">
    <w:name w:val="EDE11AC098D14FC1AC8A1BD56C095A58"/>
  </w:style>
  <w:style w:type="paragraph" w:customStyle="1" w:styleId="CAD5C627BB684F4AAAB1DBB03D92287C">
    <w:name w:val="CAD5C627BB684F4AAAB1DBB03D92287C"/>
  </w:style>
  <w:style w:type="paragraph" w:customStyle="1" w:styleId="A8177B8BFAC948BA8FBD7FC2B49F2E95">
    <w:name w:val="A8177B8BFAC948BA8FBD7FC2B49F2E95"/>
  </w:style>
  <w:style w:type="paragraph" w:customStyle="1" w:styleId="06048A9525514C77A650DD5B739FCB9F">
    <w:name w:val="06048A9525514C77A650DD5B739FCB9F"/>
  </w:style>
  <w:style w:type="paragraph" w:customStyle="1" w:styleId="8F3AB3B8B9EF4E009638BE5E5CDCB835">
    <w:name w:val="8F3AB3B8B9EF4E009638BE5E5CDCB835"/>
  </w:style>
  <w:style w:type="paragraph" w:customStyle="1" w:styleId="9D1A7169AF664BCCA36C62871509AAB3">
    <w:name w:val="9D1A7169AF664BCCA36C62871509AAB3"/>
  </w:style>
  <w:style w:type="paragraph" w:customStyle="1" w:styleId="F433DEF5AC6841B589F3EAD1C7E9CF4F">
    <w:name w:val="F433DEF5AC6841B589F3EAD1C7E9CF4F"/>
  </w:style>
  <w:style w:type="paragraph" w:customStyle="1" w:styleId="069CEB2D2DF64371A7FF935101C6D50C">
    <w:name w:val="069CEB2D2DF64371A7FF935101C6D50C"/>
  </w:style>
  <w:style w:type="paragraph" w:customStyle="1" w:styleId="1E6F2411E6F04ED884C6BCCBB0319CAC">
    <w:name w:val="1E6F2411E6F04ED884C6BCCBB0319CAC"/>
  </w:style>
  <w:style w:type="paragraph" w:customStyle="1" w:styleId="158381DC23E7482190BFEEF65F237C02">
    <w:name w:val="158381DC23E7482190BFEEF65F237C02"/>
  </w:style>
  <w:style w:type="paragraph" w:customStyle="1" w:styleId="4CC90BE8BA17494A92ECD82E9C12F1A4">
    <w:name w:val="4CC90BE8BA17494A92ECD82E9C12F1A4"/>
  </w:style>
  <w:style w:type="paragraph" w:customStyle="1" w:styleId="37EDDFC903EF40469A679C675CC13361">
    <w:name w:val="37EDDFC903EF40469A679C675CC13361"/>
  </w:style>
  <w:style w:type="paragraph" w:customStyle="1" w:styleId="71F194EDA51C48CF9602FCD115512F42">
    <w:name w:val="71F194EDA51C48CF9602FCD115512F42"/>
  </w:style>
  <w:style w:type="paragraph" w:customStyle="1" w:styleId="5B7D1FDE476C4FB898A32309ECED6023">
    <w:name w:val="5B7D1FDE476C4FB898A32309ECED6023"/>
  </w:style>
  <w:style w:type="paragraph" w:customStyle="1" w:styleId="426253A3C0D341C79FBFAE05817039A9">
    <w:name w:val="426253A3C0D341C79FBFAE05817039A9"/>
  </w:style>
  <w:style w:type="paragraph" w:customStyle="1" w:styleId="C3274AB2BCDD43EF89A4D59216037D6D">
    <w:name w:val="C3274AB2BCDD43EF89A4D59216037D6D"/>
  </w:style>
  <w:style w:type="paragraph" w:customStyle="1" w:styleId="6CD400FE232F4433991E75753785FABB">
    <w:name w:val="6CD400FE232F4433991E75753785FABB"/>
  </w:style>
  <w:style w:type="paragraph" w:customStyle="1" w:styleId="0A6A109F949E4C6FA1F89287DA927597">
    <w:name w:val="0A6A109F949E4C6FA1F89287DA927597"/>
  </w:style>
  <w:style w:type="paragraph" w:customStyle="1" w:styleId="7C6E31283E014136A0A8325D9223A1FD">
    <w:name w:val="7C6E31283E014136A0A8325D9223A1FD"/>
    <w:rsid w:val="00283CCA"/>
  </w:style>
  <w:style w:type="paragraph" w:customStyle="1" w:styleId="5A864A48BAAC412EB633F701255B483A">
    <w:name w:val="5A864A48BAAC412EB633F701255B483A"/>
    <w:rsid w:val="00283CCA"/>
  </w:style>
  <w:style w:type="paragraph" w:customStyle="1" w:styleId="4725580D121C4BBF8C53C7623C583113">
    <w:name w:val="4725580D121C4BBF8C53C7623C583113"/>
    <w:rsid w:val="00283CCA"/>
  </w:style>
  <w:style w:type="paragraph" w:customStyle="1" w:styleId="77515226C5CB4CF9994070435DE88BF2">
    <w:name w:val="77515226C5CB4CF9994070435DE88BF2"/>
    <w:rsid w:val="00283CCA"/>
  </w:style>
  <w:style w:type="paragraph" w:customStyle="1" w:styleId="1FB93E499BC2448EA1C17C2199F859D9">
    <w:name w:val="1FB93E499BC2448EA1C17C2199F859D9"/>
    <w:rsid w:val="00283CCA"/>
  </w:style>
  <w:style w:type="paragraph" w:customStyle="1" w:styleId="E3787F243252430986F311FFF3600CC7">
    <w:name w:val="E3787F243252430986F311FFF3600CC7"/>
    <w:rsid w:val="00283CCA"/>
  </w:style>
  <w:style w:type="paragraph" w:customStyle="1" w:styleId="56A186FACAD048309B80425F78FC4D82">
    <w:name w:val="56A186FACAD048309B80425F78FC4D82"/>
    <w:rsid w:val="00283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2066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53</cp:revision>
  <cp:lastPrinted>2022-03-28T10:06:00Z</cp:lastPrinted>
  <dcterms:created xsi:type="dcterms:W3CDTF">2022-03-19T10:30:00Z</dcterms:created>
  <dcterms:modified xsi:type="dcterms:W3CDTF">2022-04-06T08:41:00Z</dcterms:modified>
  <cp:category/>
</cp:coreProperties>
</file>